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DF3EB" w:themeColor="accent4" w:themeTint="33"/>
  <w:body>
    <w:p w14:paraId="4AA7BA8D" w14:textId="77777777" w:rsidR="00F210BA" w:rsidRDefault="00F210BA" w:rsidP="00F210BA">
      <w:pPr>
        <w:pStyle w:val="Lineancho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7CD4C72" wp14:editId="39FA67D1">
                <wp:simplePos x="0" y="0"/>
                <wp:positionH relativeFrom="page">
                  <wp:posOffset>0</wp:posOffset>
                </wp:positionH>
                <wp:positionV relativeFrom="paragraph">
                  <wp:posOffset>-1280160</wp:posOffset>
                </wp:positionV>
                <wp:extent cx="7772400" cy="10053955"/>
                <wp:effectExtent l="0" t="0" r="0" b="0"/>
                <wp:wrapNone/>
                <wp:docPr id="1194614481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3955"/>
                          <a:chOff x="0" y="0"/>
                          <a:chExt cx="7772400" cy="10053955"/>
                        </a:xfrm>
                      </wpg:grpSpPr>
                      <wps:wsp>
                        <wps:cNvPr id="334630887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347472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479812" name="Rectangle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3528060"/>
                            <a:ext cx="7772400" cy="652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417231" name="Rectangle 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3474720"/>
                            <a:ext cx="7772400" cy="54864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32092553" id="Group 7" o:spid="_x0000_s1026" alt="&quot;&quot;" style="position:absolute;margin-left:0;margin-top:-100.8pt;width:612pt;height:791.65pt;z-index:-251657216;mso-width-percent:1000;mso-height-percent:1000;mso-position-horizontal-relative:page;mso-width-percent:1000;mso-height-percent:1000" coordsize="77724,10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">
                <v:rect id="Rectangle 1" o:spid="_x0000_s1027" alt="&quot;&quot;" style="position:absolute;width:77724;height:34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" fillcolor="#fbe7d7 [1303]" stroked="f" strokeweight="1pt"/>
                <v:rect id="Rectangle 2" o:spid="_x0000_s1028" alt="&quot;&quot;" style="position:absolute;top:35280;width:77724;height:65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" filled="f" stroked="f" strokeweight="1pt"/>
                <v:rect id="Rectangle 5" o:spid="_x0000_s1029" alt="&quot;&quot;" style="position:absolute;top:34747;width:77724;height: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" fillcolor="#9d8089 [3209]" stroked="f" strokeweight="1pt"/>
                <w10:wrap anchorx="page"/>
                <w10:anchorlock/>
              </v:group>
            </w:pict>
          </mc:Fallback>
        </mc:AlternateContent>
      </w:r>
    </w:p>
    <w:p w14:paraId="1FAC90E3" w14:textId="77777777" w:rsidR="00F210BA" w:rsidRPr="00F210BA" w:rsidRDefault="00F34FE7" w:rsidP="00F210BA">
      <w:pPr>
        <w:pStyle w:val="Title"/>
      </w:pPr>
      <w:r w:rsidRPr="00F34FE7">
        <w:t>Shir Rosenstein</w:t>
      </w:r>
    </w:p>
    <w:p w14:paraId="3A3F09E4" w14:textId="77777777" w:rsidR="00F210BA" w:rsidRDefault="00F210BA" w:rsidP="00F210BA">
      <w:pPr>
        <w:pStyle w:val="Subtitle"/>
      </w:pPr>
      <w:r w:rsidRPr="00F210BA">
        <w:t>Phlebotomist</w:t>
      </w:r>
    </w:p>
    <w:p w14:paraId="1F6B36DD" w14:textId="77777777" w:rsidR="00F210BA" w:rsidRDefault="00F210BA" w:rsidP="00F210BA"/>
    <w:p w14:paraId="6F247740" w14:textId="77777777" w:rsidR="00F210BA" w:rsidRDefault="00F210BA" w:rsidP="00F210BA"/>
    <w:p w14:paraId="64FFD094" w14:textId="77777777" w:rsidR="00F210BA" w:rsidRDefault="00F210BA" w:rsidP="00F210BA"/>
    <w:p w14:paraId="44F1A132" w14:textId="77777777" w:rsidR="00F210BA" w:rsidRDefault="00F210BA" w:rsidP="00F210BA"/>
    <w:p w14:paraId="04C1D66E" w14:textId="77777777" w:rsidR="00F210BA" w:rsidRDefault="00F210BA" w:rsidP="00F210BA"/>
    <w:p w14:paraId="1B4BF695" w14:textId="77777777" w:rsidR="00F210BA" w:rsidRDefault="00F210BA" w:rsidP="00F210BA"/>
    <w:p w14:paraId="4C3F6395" w14:textId="77777777" w:rsidR="00F210BA" w:rsidRPr="00F210BA" w:rsidRDefault="00F210BA" w:rsidP="00F210BA"/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6005"/>
        <w:gridCol w:w="720"/>
        <w:gridCol w:w="2635"/>
      </w:tblGrid>
      <w:tr w:rsidR="00F210BA" w14:paraId="26576B23" w14:textId="77777777" w:rsidTr="009E680F">
        <w:tc>
          <w:tcPr>
            <w:tcW w:w="6005" w:type="dxa"/>
          </w:tcPr>
          <w:p w14:paraId="36DC2079" w14:textId="77777777" w:rsidR="00F210BA" w:rsidRPr="00865BA7" w:rsidRDefault="00F210BA" w:rsidP="00F210BA">
            <w:pPr>
              <w:pStyle w:val="Heading1"/>
            </w:pPr>
            <w:r w:rsidRPr="00865BA7">
              <w:t>EDUCATION</w:t>
            </w:r>
          </w:p>
          <w:p w14:paraId="35D69787" w14:textId="77777777" w:rsidR="00F210BA" w:rsidRPr="00657CD3" w:rsidRDefault="00F210BA" w:rsidP="00F210BA">
            <w:pPr>
              <w:pStyle w:val="Heading2"/>
            </w:pPr>
            <w:r w:rsidRPr="00657CD3">
              <w:t>Bellows College | Associates in Phlebotomy</w:t>
            </w:r>
          </w:p>
          <w:p w14:paraId="047FDA28" w14:textId="77777777" w:rsidR="00F210BA" w:rsidRPr="00A94C25" w:rsidRDefault="00F210BA" w:rsidP="00F210BA">
            <w:pPr>
              <w:pStyle w:val="Heading3"/>
            </w:pPr>
            <w:r w:rsidRPr="00A94C25">
              <w:t>Aug 20XX — May 20XX</w:t>
            </w:r>
          </w:p>
          <w:p w14:paraId="37E0E847" w14:textId="77777777" w:rsidR="00F210BA" w:rsidRDefault="00F210BA" w:rsidP="00F210BA">
            <w:r>
              <w:t>Completed courses in Introduction to Phlebotomy, Venipuncture Techniques, Capillary Puncture Techniques, Laboratory Procedures and Equipment, and Medical Law and Ethics as part of associate degree in Phlebotomy program.</w:t>
            </w:r>
          </w:p>
          <w:p w14:paraId="4A3BCB07" w14:textId="77777777" w:rsidR="009E680F" w:rsidRDefault="009E680F" w:rsidP="009E680F">
            <w:pPr>
              <w:pStyle w:val="Horizontalline"/>
            </w:pPr>
          </w:p>
          <w:p w14:paraId="72E8A036" w14:textId="77777777" w:rsidR="009E680F" w:rsidRDefault="009E680F" w:rsidP="009E680F">
            <w:pPr>
              <w:pStyle w:val="Horizontalline"/>
            </w:pPr>
          </w:p>
          <w:p w14:paraId="61571B32" w14:textId="77777777" w:rsidR="00F210BA" w:rsidRPr="00D51564" w:rsidRDefault="00F210BA" w:rsidP="00F210BA">
            <w:pPr>
              <w:pStyle w:val="Heading1"/>
            </w:pPr>
            <w:r w:rsidRPr="00D51564">
              <w:t>Professional experience</w:t>
            </w:r>
          </w:p>
          <w:p w14:paraId="65BB3670" w14:textId="77777777" w:rsidR="00F210BA" w:rsidRPr="00A94C25" w:rsidRDefault="00F210BA" w:rsidP="00F210BA">
            <w:pPr>
              <w:pStyle w:val="Heading2"/>
            </w:pPr>
            <w:r w:rsidRPr="00A94C25">
              <w:t xml:space="preserve">Phlebotomist | Lamna Healthcare </w:t>
            </w:r>
          </w:p>
          <w:p w14:paraId="5A244865" w14:textId="77777777" w:rsidR="00F210BA" w:rsidRPr="00A94C25" w:rsidRDefault="00F210BA" w:rsidP="00F210BA">
            <w:pPr>
              <w:pStyle w:val="Heading3"/>
            </w:pPr>
            <w:r w:rsidRPr="00A94C25">
              <w:t>Jan 20XX — present</w:t>
            </w:r>
          </w:p>
          <w:p w14:paraId="3CFA1F23" w14:textId="77777777" w:rsidR="00F210BA" w:rsidRDefault="00F210BA" w:rsidP="00F210BA">
            <w:r>
              <w:t xml:space="preserve">This is the place for </w:t>
            </w:r>
            <w:r w:rsidR="006D089B">
              <w:t>a summary</w:t>
            </w:r>
            <w:r>
              <w:t xml:space="preserve"> of your key responsibilities and most stellar accomplishments</w:t>
            </w:r>
          </w:p>
          <w:p w14:paraId="62895063" w14:textId="77777777" w:rsidR="00F210BA" w:rsidRDefault="00F210BA" w:rsidP="00F210BA"/>
          <w:p w14:paraId="48DDDB87" w14:textId="77777777" w:rsidR="00F210BA" w:rsidRPr="00D51564" w:rsidRDefault="00F210BA" w:rsidP="00F210BA">
            <w:pPr>
              <w:pStyle w:val="Heading2"/>
            </w:pPr>
            <w:r w:rsidRPr="00D51564">
              <w:t>Phlebotomist</w:t>
            </w:r>
            <w:r>
              <w:t xml:space="preserve"> | </w:t>
            </w:r>
            <w:r w:rsidRPr="00D51564">
              <w:t>Wholeness Healthcare</w:t>
            </w:r>
          </w:p>
          <w:p w14:paraId="023BA3A9" w14:textId="77777777" w:rsidR="00F210BA" w:rsidRDefault="00F210BA" w:rsidP="00F210BA">
            <w:pPr>
              <w:pStyle w:val="Heading3"/>
            </w:pPr>
            <w:r>
              <w:t xml:space="preserve">Feb 20XX — </w:t>
            </w:r>
            <w:r>
              <w:rPr>
                <w:kern w:val="0"/>
                <w14:ligatures w14:val="none"/>
              </w:rPr>
              <w:t>Jan 20XX</w:t>
            </w:r>
          </w:p>
          <w:p w14:paraId="45024729" w14:textId="77777777" w:rsidR="00F210BA" w:rsidRDefault="00F210BA" w:rsidP="00F210BA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 xml:space="preserve">This is the place for </w:t>
            </w:r>
            <w:r w:rsidR="006D089B">
              <w:rPr>
                <w:kern w:val="0"/>
                <w14:ligatures w14:val="none"/>
              </w:rPr>
              <w:t>a summary</w:t>
            </w:r>
            <w:r>
              <w:rPr>
                <w:kern w:val="0"/>
                <w14:ligatures w14:val="none"/>
              </w:rPr>
              <w:t xml:space="preserve"> of your key responsibilities and most stellar accomplishments</w:t>
            </w:r>
          </w:p>
          <w:p w14:paraId="0370D5A7" w14:textId="77777777" w:rsidR="00F210BA" w:rsidRDefault="00F210BA" w:rsidP="00F210BA"/>
          <w:p w14:paraId="1AC12569" w14:textId="77777777" w:rsidR="00F210BA" w:rsidRDefault="00F210BA" w:rsidP="00F210BA">
            <w:pPr>
              <w:pStyle w:val="Heading2"/>
            </w:pPr>
            <w:r>
              <w:t>Phlebotomist | Swan Sonia Healthcare</w:t>
            </w:r>
          </w:p>
          <w:p w14:paraId="7EC4FA64" w14:textId="77777777" w:rsidR="00F210BA" w:rsidRDefault="00F210BA" w:rsidP="00F210BA">
            <w:pPr>
              <w:pStyle w:val="Heading3"/>
              <w:rPr>
                <w:kern w:val="0"/>
                <w14:ligatures w14:val="none"/>
              </w:rPr>
            </w:pPr>
            <w:r>
              <w:t xml:space="preserve">Dec 20XX — </w:t>
            </w:r>
            <w:r>
              <w:rPr>
                <w:kern w:val="0"/>
                <w14:ligatures w14:val="none"/>
              </w:rPr>
              <w:t>Jul 20XX</w:t>
            </w:r>
          </w:p>
          <w:p w14:paraId="65C6D8F2" w14:textId="77777777" w:rsidR="00F210BA" w:rsidRDefault="00F210BA" w:rsidP="00F210BA">
            <w:r>
              <w:rPr>
                <w:kern w:val="0"/>
                <w14:ligatures w14:val="none"/>
              </w:rPr>
              <w:t xml:space="preserve">This is the place for </w:t>
            </w:r>
            <w:r w:rsidR="006D089B">
              <w:rPr>
                <w:kern w:val="0"/>
                <w14:ligatures w14:val="none"/>
              </w:rPr>
              <w:t>a summary</w:t>
            </w:r>
            <w:r>
              <w:rPr>
                <w:kern w:val="0"/>
                <w14:ligatures w14:val="none"/>
              </w:rPr>
              <w:t xml:space="preserve"> of your key responsibilities and most stellar accomplishments</w:t>
            </w:r>
          </w:p>
        </w:tc>
        <w:tc>
          <w:tcPr>
            <w:tcW w:w="720" w:type="dxa"/>
            <w:vAlign w:val="center"/>
          </w:tcPr>
          <w:p w14:paraId="187D9741" w14:textId="77777777" w:rsidR="00F210BA" w:rsidRDefault="00F210BA" w:rsidP="00F210B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6D8275" wp14:editId="4232B1EC">
                      <wp:extent cx="0" cy="4782312"/>
                      <wp:effectExtent l="0" t="0" r="38100" b="37465"/>
                      <wp:docPr id="2091061761" name="Straight Connector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8231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A03CB5" id="Straight Connector 3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0,3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" strokecolor="#4f3d43 [1609]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635" w:type="dxa"/>
          </w:tcPr>
          <w:p w14:paraId="25205C33" w14:textId="77777777" w:rsidR="00F210BA" w:rsidRDefault="00F210BA" w:rsidP="00F210BA">
            <w:pPr>
              <w:pStyle w:val="Heading1"/>
            </w:pPr>
            <w:r>
              <w:t>Contact info</w:t>
            </w:r>
          </w:p>
          <w:p w14:paraId="657DE438" w14:textId="77777777" w:rsidR="00F210BA" w:rsidRDefault="00F210BA" w:rsidP="00F210BA">
            <w:r>
              <w:t>4321 Maple Ave</w:t>
            </w:r>
          </w:p>
          <w:p w14:paraId="29A9346D" w14:textId="77777777" w:rsidR="00F210BA" w:rsidRDefault="00F210BA" w:rsidP="00F210BA">
            <w:r>
              <w:t>Nashville, TN 13141</w:t>
            </w:r>
          </w:p>
          <w:p w14:paraId="5B4D0BA5" w14:textId="77777777" w:rsidR="00F210BA" w:rsidRDefault="00F210BA" w:rsidP="00F210BA">
            <w:r>
              <w:t>316.555.0136</w:t>
            </w:r>
          </w:p>
          <w:p w14:paraId="35C48ECF" w14:textId="77777777" w:rsidR="00F210BA" w:rsidRDefault="00F210BA" w:rsidP="00F210BA">
            <w:pPr>
              <w:rPr>
                <w:kern w:val="0"/>
                <w14:ligatures w14:val="none"/>
              </w:rPr>
            </w:pPr>
            <w:r w:rsidRPr="002E0C90">
              <w:rPr>
                <w:kern w:val="0"/>
                <w14:ligatures w14:val="none"/>
              </w:rPr>
              <w:t>sheetal@example.com</w:t>
            </w:r>
          </w:p>
          <w:p w14:paraId="50A77B2F" w14:textId="77777777" w:rsidR="00F210BA" w:rsidRDefault="00F210BA" w:rsidP="00F210BA"/>
          <w:p w14:paraId="442D87B3" w14:textId="77777777" w:rsidR="00F210BA" w:rsidRDefault="00F210BA" w:rsidP="009E680F">
            <w:pPr>
              <w:pStyle w:val="Horizontalline"/>
            </w:pPr>
          </w:p>
          <w:p w14:paraId="21BBBEC3" w14:textId="77777777" w:rsidR="00F210BA" w:rsidRPr="00A94C25" w:rsidRDefault="00F210BA" w:rsidP="00F210BA">
            <w:pPr>
              <w:pStyle w:val="Heading1"/>
            </w:pPr>
            <w:r w:rsidRPr="00A94C25">
              <w:t>Skills &amp; Abilities</w:t>
            </w:r>
          </w:p>
          <w:p w14:paraId="3A92056C" w14:textId="77777777" w:rsidR="00F210BA" w:rsidRDefault="00F210BA" w:rsidP="00F210BA">
            <w:r>
              <w:t>Performing venipuncture and capillary puncture procedures</w:t>
            </w:r>
          </w:p>
          <w:p w14:paraId="0EE6DE1F" w14:textId="77777777" w:rsidR="00F210BA" w:rsidRDefault="00F210BA" w:rsidP="00F210BA">
            <w:r>
              <w:t>Processing blood samples according to established laboratory protocols</w:t>
            </w:r>
          </w:p>
          <w:p w14:paraId="49E41597" w14:textId="77777777" w:rsidR="00F210BA" w:rsidRDefault="00F210BA" w:rsidP="00F210BA">
            <w:r>
              <w:rPr>
                <w:kern w:val="0"/>
                <w14:ligatures w14:val="none"/>
              </w:rPr>
              <w:t>Familiar with medical terminology and patient privacy regulations</w:t>
            </w:r>
          </w:p>
          <w:p w14:paraId="4E1D22E3" w14:textId="77777777" w:rsidR="00F210BA" w:rsidRDefault="00F210BA" w:rsidP="00F210BA">
            <w:pPr>
              <w:pStyle w:val="Heading1"/>
            </w:pPr>
            <w:r>
              <w:t>Awards</w:t>
            </w:r>
          </w:p>
          <w:p w14:paraId="4ED040EC" w14:textId="77777777" w:rsidR="00F210BA" w:rsidRDefault="00F210BA" w:rsidP="00F210BA">
            <w:r>
              <w:t>Recognized by supervisors and colleagues for excellent patient care and attention to detail. Successfully completed certification in phlebotomy from a national health organization.</w:t>
            </w:r>
          </w:p>
        </w:tc>
      </w:tr>
    </w:tbl>
    <w:p w14:paraId="02B5E98C" w14:textId="77777777" w:rsidR="00F210BA" w:rsidRDefault="00F210BA" w:rsidP="00F210BA"/>
    <w:sectPr w:rsidR="00F210BA" w:rsidSect="00F210BA">
      <w:pgSz w:w="12240" w:h="15840" w:code="1"/>
      <w:pgMar w:top="2016" w:right="1440" w:bottom="1008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CD144" w14:textId="77777777" w:rsidR="006B6957" w:rsidRDefault="006B6957" w:rsidP="00D51564">
      <w:r>
        <w:separator/>
      </w:r>
    </w:p>
  </w:endnote>
  <w:endnote w:type="continuationSeparator" w:id="0">
    <w:p w14:paraId="33394A77" w14:textId="77777777" w:rsidR="006B6957" w:rsidRDefault="006B6957" w:rsidP="00D5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charset w:val="00"/>
    <w:family w:val="roman"/>
    <w:pitch w:val="default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venir Heavy">
    <w:charset w:val="00"/>
    <w:family w:val="swiss"/>
    <w:pitch w:val="variable"/>
    <w:sig w:usb0="800000AF" w:usb1="5000204A" w:usb2="00000000" w:usb3="00000000" w:csb0="0000009B" w:csb1="00000000"/>
  </w:font>
  <w:font w:name="Al Tarikh">
    <w:altName w:val="Arial"/>
    <w:charset w:val="B2"/>
    <w:family w:val="auto"/>
    <w:pitch w:val="variable"/>
    <w:sig w:usb0="00002003" w:usb1="00000000" w:usb2="00000000" w:usb3="00000000" w:csb0="00000041" w:csb1="00000000"/>
  </w:font>
  <w:font w:name="Avenir Book"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7CF2C" w14:textId="77777777" w:rsidR="006B6957" w:rsidRDefault="006B6957" w:rsidP="00D51564">
      <w:r>
        <w:separator/>
      </w:r>
    </w:p>
  </w:footnote>
  <w:footnote w:type="continuationSeparator" w:id="0">
    <w:p w14:paraId="49B1E838" w14:textId="77777777" w:rsidR="006B6957" w:rsidRDefault="006B6957" w:rsidP="00D51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E507B"/>
    <w:multiLevelType w:val="hybridMultilevel"/>
    <w:tmpl w:val="6D0C01EE"/>
    <w:lvl w:ilvl="0" w:tplc="69D22A20">
      <w:start w:val="1"/>
      <w:numFmt w:val="bullet"/>
      <w:pStyle w:val="List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83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62"/>
    <w:rsid w:val="000411D6"/>
    <w:rsid w:val="00095103"/>
    <w:rsid w:val="000A0C13"/>
    <w:rsid w:val="000D34B5"/>
    <w:rsid w:val="0013709F"/>
    <w:rsid w:val="001374D6"/>
    <w:rsid w:val="001743DD"/>
    <w:rsid w:val="001D2633"/>
    <w:rsid w:val="001D7419"/>
    <w:rsid w:val="00206217"/>
    <w:rsid w:val="00253A90"/>
    <w:rsid w:val="002955CA"/>
    <w:rsid w:val="002A1A9D"/>
    <w:rsid w:val="002B1953"/>
    <w:rsid w:val="002E0C90"/>
    <w:rsid w:val="00320F66"/>
    <w:rsid w:val="00346E95"/>
    <w:rsid w:val="0038666E"/>
    <w:rsid w:val="003A6DF9"/>
    <w:rsid w:val="003E7A5F"/>
    <w:rsid w:val="00400CAD"/>
    <w:rsid w:val="004F2E70"/>
    <w:rsid w:val="00507E2B"/>
    <w:rsid w:val="00570AC4"/>
    <w:rsid w:val="005A174B"/>
    <w:rsid w:val="005C7261"/>
    <w:rsid w:val="00624DC0"/>
    <w:rsid w:val="00630DC1"/>
    <w:rsid w:val="00657CD3"/>
    <w:rsid w:val="006B6957"/>
    <w:rsid w:val="006D089B"/>
    <w:rsid w:val="0074637E"/>
    <w:rsid w:val="007A5987"/>
    <w:rsid w:val="007E4226"/>
    <w:rsid w:val="00802B08"/>
    <w:rsid w:val="00855F2A"/>
    <w:rsid w:val="00863973"/>
    <w:rsid w:val="00865BA7"/>
    <w:rsid w:val="0087381C"/>
    <w:rsid w:val="00874017"/>
    <w:rsid w:val="00876500"/>
    <w:rsid w:val="00960F27"/>
    <w:rsid w:val="009838EC"/>
    <w:rsid w:val="00993F62"/>
    <w:rsid w:val="009E680F"/>
    <w:rsid w:val="00A12235"/>
    <w:rsid w:val="00A12F3F"/>
    <w:rsid w:val="00A16536"/>
    <w:rsid w:val="00A51153"/>
    <w:rsid w:val="00A61E9B"/>
    <w:rsid w:val="00A65B32"/>
    <w:rsid w:val="00A71C66"/>
    <w:rsid w:val="00A94C25"/>
    <w:rsid w:val="00B14A76"/>
    <w:rsid w:val="00B31DFA"/>
    <w:rsid w:val="00B761BB"/>
    <w:rsid w:val="00B906DD"/>
    <w:rsid w:val="00BD00E3"/>
    <w:rsid w:val="00BD723B"/>
    <w:rsid w:val="00BE1B96"/>
    <w:rsid w:val="00C23DE3"/>
    <w:rsid w:val="00C45289"/>
    <w:rsid w:val="00CD7DC7"/>
    <w:rsid w:val="00D306E9"/>
    <w:rsid w:val="00D51564"/>
    <w:rsid w:val="00D95029"/>
    <w:rsid w:val="00DC70D9"/>
    <w:rsid w:val="00E0071B"/>
    <w:rsid w:val="00E34FFA"/>
    <w:rsid w:val="00E82911"/>
    <w:rsid w:val="00E84F2B"/>
    <w:rsid w:val="00EC77A2"/>
    <w:rsid w:val="00F210BA"/>
    <w:rsid w:val="00F34FE7"/>
    <w:rsid w:val="00F42C20"/>
    <w:rsid w:val="00F65859"/>
    <w:rsid w:val="00F97FF5"/>
    <w:rsid w:val="00FD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20907"/>
  <w15:chartTrackingRefBased/>
  <w15:docId w15:val="{373E0A33-D413-4522-B919-B70AEA9F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2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BA7"/>
    <w:pPr>
      <w:keepNext/>
      <w:keepLines/>
      <w:spacing w:before="240" w:after="80"/>
      <w:outlineLvl w:val="0"/>
    </w:pPr>
    <w:rPr>
      <w:rFonts w:asciiTheme="majorHAnsi" w:eastAsiaTheme="majorEastAsia" w:hAnsiTheme="majorHAnsi" w:cs="Times New Roman (Headings CS)"/>
      <w:caps/>
      <w:color w:val="503E44" w:themeColor="accent6" w:themeShade="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4C25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503E44" w:themeColor="accent6" w:themeShade="8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A94C25"/>
    <w:pPr>
      <w:keepNext/>
      <w:keepLines/>
      <w:spacing w:before="40" w:after="80"/>
      <w:outlineLvl w:val="2"/>
    </w:pPr>
    <w:rPr>
      <w:rFonts w:asciiTheme="majorHAnsi" w:eastAsiaTheme="majorEastAsia" w:hAnsiTheme="majorHAnsi" w:cstheme="majorBidi"/>
      <w:color w:val="503E44" w:themeColor="accent6" w:themeShade="8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33E4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017"/>
    <w:pPr>
      <w:keepNext/>
      <w:keepLines/>
      <w:spacing w:before="80" w:after="40"/>
      <w:outlineLvl w:val="4"/>
    </w:pPr>
    <w:rPr>
      <w:rFonts w:eastAsiaTheme="majorEastAsia" w:cstheme="majorBidi"/>
      <w:color w:val="133E4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0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0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0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0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C25"/>
    <w:rPr>
      <w:rFonts w:asciiTheme="majorHAnsi" w:eastAsiaTheme="majorEastAsia" w:hAnsiTheme="majorHAnsi" w:cstheme="majorBidi"/>
      <w:color w:val="503E44" w:themeColor="accent6" w:themeShade="8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65BA7"/>
    <w:rPr>
      <w:rFonts w:asciiTheme="majorHAnsi" w:eastAsiaTheme="majorEastAsia" w:hAnsiTheme="majorHAnsi" w:cs="Times New Roman (Headings CS)"/>
      <w:caps/>
      <w:color w:val="503E44" w:themeColor="accent6" w:themeShade="8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4C25"/>
    <w:rPr>
      <w:rFonts w:asciiTheme="majorHAnsi" w:eastAsiaTheme="majorEastAsia" w:hAnsiTheme="majorHAnsi" w:cstheme="majorBidi"/>
      <w:b/>
      <w:color w:val="503E44" w:themeColor="accent6" w:themeShade="8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017"/>
    <w:rPr>
      <w:rFonts w:eastAsiaTheme="majorEastAsia" w:cstheme="majorBidi"/>
      <w:i/>
      <w:iCs/>
      <w:color w:val="133E4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017"/>
    <w:rPr>
      <w:rFonts w:eastAsiaTheme="majorEastAsia" w:cstheme="majorBidi"/>
      <w:color w:val="133E4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DF9"/>
    <w:pPr>
      <w:contextualSpacing/>
    </w:pPr>
    <w:rPr>
      <w:rFonts w:eastAsiaTheme="majorEastAsia" w:cstheme="majorBidi"/>
      <w:b/>
      <w:color w:val="785D65" w:themeColor="accent6" w:themeShade="BF"/>
      <w:spacing w:val="-10"/>
      <w:kern w:val="28"/>
      <w:sz w:val="10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DF9"/>
    <w:rPr>
      <w:rFonts w:eastAsiaTheme="majorEastAsia" w:cstheme="majorBidi"/>
      <w:b/>
      <w:color w:val="785D65" w:themeColor="accent6" w:themeShade="BF"/>
      <w:spacing w:val="-10"/>
      <w:kern w:val="28"/>
      <w:sz w:val="10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F27"/>
    <w:pPr>
      <w:numPr>
        <w:ilvl w:val="1"/>
      </w:numPr>
      <w:spacing w:after="160"/>
    </w:pPr>
    <w:rPr>
      <w:rFonts w:eastAsiaTheme="majorEastAsia" w:cs="Times New Roman (Headings CS)"/>
      <w:caps/>
      <w:color w:val="785D65" w:themeColor="accent6" w:themeShade="BF"/>
      <w:spacing w:val="15"/>
      <w:sz w:val="44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F27"/>
    <w:rPr>
      <w:rFonts w:eastAsiaTheme="majorEastAsia" w:cs="Times New Roman (Headings CS)"/>
      <w:caps/>
      <w:color w:val="785D65" w:themeColor="accent6" w:themeShade="BF"/>
      <w:spacing w:val="15"/>
      <w:sz w:val="44"/>
      <w:szCs w:val="2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8740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4C25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semiHidden/>
    <w:qFormat/>
    <w:rsid w:val="00874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874017"/>
    <w:rPr>
      <w:i/>
      <w:iCs/>
      <w:color w:val="133E4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74017"/>
    <w:pPr>
      <w:pBdr>
        <w:top w:val="single" w:sz="4" w:space="10" w:color="133E44" w:themeColor="accent1" w:themeShade="BF"/>
        <w:bottom w:val="single" w:sz="4" w:space="10" w:color="133E44" w:themeColor="accent1" w:themeShade="BF"/>
      </w:pBdr>
      <w:spacing w:before="360" w:after="360"/>
      <w:ind w:left="864" w:right="864"/>
      <w:jc w:val="center"/>
    </w:pPr>
    <w:rPr>
      <w:i/>
      <w:iCs/>
      <w:color w:val="133E4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4C25"/>
    <w:rPr>
      <w:i/>
      <w:iCs/>
      <w:color w:val="133E44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874017"/>
    <w:rPr>
      <w:b/>
      <w:bCs/>
      <w:smallCaps/>
      <w:color w:val="133E44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40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0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D51564"/>
    <w:pPr>
      <w:tabs>
        <w:tab w:val="center" w:pos="4680"/>
        <w:tab w:val="right" w:pos="9360"/>
      </w:tabs>
    </w:pPr>
  </w:style>
  <w:style w:type="paragraph" w:customStyle="1" w:styleId="Dates">
    <w:name w:val="Dates"/>
    <w:basedOn w:val="Normal"/>
    <w:semiHidden/>
    <w:qFormat/>
    <w:rsid w:val="00EC77A2"/>
    <w:rPr>
      <w:rFonts w:ascii="Aptos SemiBold" w:hAnsi="Aptos SemiBold"/>
      <w:b/>
    </w:rPr>
  </w:style>
  <w:style w:type="paragraph" w:customStyle="1" w:styleId="Joblistingtitles">
    <w:name w:val="Job listing titles"/>
    <w:basedOn w:val="Normal"/>
    <w:semiHidden/>
    <w:qFormat/>
    <w:rsid w:val="00EC77A2"/>
    <w:pPr>
      <w:ind w:left="288"/>
    </w:pPr>
    <w:rPr>
      <w:rFonts w:ascii="Avenir Heavy" w:hAnsi="Avenir Heavy" w:cs="Al Tarikh"/>
      <w:b/>
      <w:color w:val="000000" w:themeColor="text1"/>
      <w:szCs w:val="20"/>
    </w:rPr>
  </w:style>
  <w:style w:type="paragraph" w:styleId="ListBullet">
    <w:name w:val="List Bullet"/>
    <w:basedOn w:val="Normal"/>
    <w:uiPriority w:val="99"/>
    <w:semiHidden/>
    <w:unhideWhenUsed/>
    <w:rsid w:val="00EC77A2"/>
    <w:pPr>
      <w:numPr>
        <w:numId w:val="1"/>
      </w:numPr>
      <w:contextualSpacing/>
    </w:pPr>
    <w:rPr>
      <w:rFonts w:ascii="Avenir Book" w:hAnsi="Avenir Book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94C25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D515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4C25"/>
    <w:rPr>
      <w:sz w:val="20"/>
    </w:rPr>
  </w:style>
  <w:style w:type="paragraph" w:customStyle="1" w:styleId="Lineanchor">
    <w:name w:val="Line anchor"/>
    <w:basedOn w:val="Normal"/>
    <w:qFormat/>
    <w:rsid w:val="00865BA7"/>
    <w:rPr>
      <w:sz w:val="4"/>
    </w:rPr>
  </w:style>
  <w:style w:type="table" w:styleId="TableGrid">
    <w:name w:val="Table Grid"/>
    <w:basedOn w:val="TableNormal"/>
    <w:uiPriority w:val="39"/>
    <w:rsid w:val="00F21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orizontalline">
    <w:name w:val="Horizontal line"/>
    <w:basedOn w:val="Normal"/>
    <w:qFormat/>
    <w:rsid w:val="009E680F"/>
    <w:pPr>
      <w:pBdr>
        <w:bottom w:val="single" w:sz="6" w:space="1" w:color="503E44" w:themeColor="accent6" w:themeShade="80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si\AppData\Roaming\Microsoft\Templates\Extended%20ATS%20healthcare%20resume.dotx" TargetMode="External"/></Relationships>
</file>

<file path=word/theme/theme1.xml><?xml version="1.0" encoding="utf-8"?>
<a:theme xmlns:a="http://schemas.openxmlformats.org/drawingml/2006/main" name="Office Theme">
  <a:themeElements>
    <a:clrScheme name="ATS Resume 1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A535C"/>
      </a:accent1>
      <a:accent2>
        <a:srgbClr val="4ECCC3"/>
      </a:accent2>
      <a:accent3>
        <a:srgbClr val="B5C8C2"/>
      </a:accent3>
      <a:accent4>
        <a:srgbClr val="F6C59E"/>
      </a:accent4>
      <a:accent5>
        <a:srgbClr val="FE6A6B"/>
      </a:accent5>
      <a:accent6>
        <a:srgbClr val="9D8089"/>
      </a:accent6>
      <a:hlink>
        <a:srgbClr val="467886"/>
      </a:hlink>
      <a:folHlink>
        <a:srgbClr val="96607D"/>
      </a:folHlink>
    </a:clrScheme>
    <a:fontScheme name="Custom 22">
      <a:majorFont>
        <a:latin typeface="Aptos Light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90817C-7D50-4F83-A239-6D31E78AD67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50BC8A7-5A56-44ED-961B-676F1A9978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E5ACB1-E40F-FC47-B8FF-C59E43FB48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8A7F7F-BB42-4E19-866F-98EC06CDF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Extended ATS healthcare resume.dotx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Moss</dc:creator>
  <cp:keywords/>
  <dc:description/>
  <cp:lastModifiedBy>Stephen Moss</cp:lastModifiedBy>
  <cp:revision>1</cp:revision>
  <dcterms:created xsi:type="dcterms:W3CDTF">2025-08-11T16:32:00Z</dcterms:created>
  <dcterms:modified xsi:type="dcterms:W3CDTF">2025-08-11T16:32:00Z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