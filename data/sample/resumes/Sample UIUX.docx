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F905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6FC13815" wp14:editId="6291719E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04D2E65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14064F44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30560EBB" w14:textId="77777777" w:rsidR="00CF2BE7" w:rsidRDefault="006C5F9F" w:rsidP="006C5F9F">
            <w:pPr>
              <w:pStyle w:val="Heading1"/>
            </w:pPr>
            <w:r w:rsidRPr="006C5F9F">
              <w:t>Objective</w:t>
            </w:r>
          </w:p>
          <w:p w14:paraId="707FF492" w14:textId="77777777" w:rsidR="00CF2BE7" w:rsidRDefault="00CF2BE7" w:rsidP="003F1D3E"/>
          <w:p w14:paraId="77D680AB" w14:textId="77777777" w:rsidR="00CF2BE7" w:rsidRPr="00EF0E02" w:rsidRDefault="006C5F9F" w:rsidP="006C5F9F">
            <w:r w:rsidRPr="006C5F9F">
              <w:t>To obtain a challenging</w:t>
            </w:r>
            <w:r w:rsidRPr="006C5F9F">
              <w:br/>
              <w:t xml:space="preserve">UI/UX Designer position </w:t>
            </w:r>
            <w:r w:rsidRPr="006C5F9F">
              <w:br/>
              <w:t>where my creativity,</w:t>
            </w:r>
            <w:r w:rsidRPr="006C5F9F">
              <w:br/>
              <w:t>problem-solving skills,</w:t>
            </w:r>
            <w:r w:rsidRPr="006C5F9F">
              <w:br/>
              <w:t>and experience</w:t>
            </w:r>
            <w:r w:rsidRPr="006C5F9F">
              <w:br/>
              <w:t>in designing engaging</w:t>
            </w:r>
            <w:r w:rsidRPr="006C5F9F">
              <w:br/>
              <w:t>and user-friendly interfaces</w:t>
            </w:r>
            <w:r w:rsidRPr="006C5F9F">
              <w:br/>
              <w:t>can be utilized to enhance</w:t>
            </w:r>
            <w:r w:rsidRPr="006C5F9F">
              <w:br/>
              <w:t>user experiences</w:t>
            </w:r>
            <w:r w:rsidRPr="006C5F9F">
              <w:br/>
              <w:t>and drive business</w:t>
            </w:r>
            <w:r w:rsidRPr="006C5F9F">
              <w:br/>
              <w:t>objectives.</w:t>
            </w:r>
            <w:r w:rsidR="00771A46">
              <w:t xml:space="preserve"> </w:t>
            </w:r>
          </w:p>
        </w:tc>
        <w:tc>
          <w:tcPr>
            <w:tcW w:w="737" w:type="dxa"/>
            <w:vMerge w:val="restart"/>
          </w:tcPr>
          <w:p w14:paraId="7B13153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622750B" w14:textId="77777777" w:rsidR="34C479AF" w:rsidRDefault="34C479AF" w:rsidP="1461E2F6">
            <w:pPr>
              <w:pStyle w:val="Title"/>
            </w:pPr>
            <w:r>
              <w:t>Jordan Mitchell</w:t>
            </w:r>
          </w:p>
          <w:p w14:paraId="12F0DD2C" w14:textId="77777777" w:rsidR="00CF2BE7" w:rsidRPr="00E06CE9" w:rsidRDefault="006C5F9F" w:rsidP="00E06CE9">
            <w:pPr>
              <w:pStyle w:val="Subtitle"/>
            </w:pPr>
            <w:r w:rsidRPr="00E06CE9">
              <w:t>UI/UX Designer</w:t>
            </w:r>
          </w:p>
          <w:p w14:paraId="3D61A0F9" w14:textId="77777777" w:rsidR="00CF2BE7" w:rsidRPr="006C5F9F" w:rsidRDefault="00CF2BE7" w:rsidP="00B86C53"/>
          <w:p w14:paraId="65694EF1" w14:textId="77777777" w:rsidR="00CF2BE7" w:rsidRPr="00EF0E02" w:rsidRDefault="006C5F9F" w:rsidP="006C5F9F">
            <w:r w:rsidRPr="006C5F9F">
              <w:t>I am passionate about designing digital experiences that are both visually stunning and intuitive, and always strive to create designs that delight and engage users.</w:t>
            </w:r>
          </w:p>
        </w:tc>
      </w:tr>
      <w:tr w:rsidR="00CF2BE7" w:rsidRPr="00020BEB" w14:paraId="66D1C190" w14:textId="77777777" w:rsidTr="1461E2F6">
        <w:trPr>
          <w:trHeight w:val="90"/>
        </w:trPr>
        <w:tc>
          <w:tcPr>
            <w:tcW w:w="3692" w:type="dxa"/>
            <w:vMerge/>
          </w:tcPr>
          <w:p w14:paraId="511BA3C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C667BA8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72A2B39F" w14:textId="77777777" w:rsidR="00CF2BE7" w:rsidRPr="00AD590F" w:rsidRDefault="00CF2BE7" w:rsidP="00F46F61"/>
        </w:tc>
      </w:tr>
      <w:tr w:rsidR="00CF2BE7" w:rsidRPr="00020BEB" w14:paraId="18780501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17FB933F" w14:textId="77777777" w:rsidR="00CF2BE7" w:rsidRDefault="00CF2BE7" w:rsidP="003F1D3E"/>
          <w:p w14:paraId="294C9AE0" w14:textId="77777777" w:rsidR="00CF2BE7" w:rsidRDefault="00CF2BE7" w:rsidP="003F1D3E"/>
          <w:p w14:paraId="7ADE45AF" w14:textId="77777777" w:rsidR="00CF2BE7" w:rsidRPr="00771A46" w:rsidRDefault="006C5F9F" w:rsidP="006C5F9F">
            <w:pPr>
              <w:pStyle w:val="Heading1"/>
            </w:pPr>
            <w:r w:rsidRPr="006C5F9F">
              <w:t>Contact</w:t>
            </w:r>
          </w:p>
          <w:p w14:paraId="3C244143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55E87663" w14:textId="77777777" w:rsidR="00CF2BE7" w:rsidRPr="006C5F9F" w:rsidRDefault="5FE412E0" w:rsidP="006C5F9F">
            <w:pPr>
              <w:pStyle w:val="ListBullet"/>
            </w:pPr>
            <w:r w:rsidRPr="006C5F9F">
              <w:t>jordan@example.com</w:t>
            </w:r>
          </w:p>
          <w:p w14:paraId="5212A601" w14:textId="77777777" w:rsidR="003F1D3E" w:rsidRPr="006C5F9F" w:rsidRDefault="006C5F9F" w:rsidP="006C5F9F">
            <w:pPr>
              <w:pStyle w:val="ListBullet"/>
            </w:pPr>
            <w:r w:rsidRPr="006C5F9F">
              <w:t>www.interestingsite.com</w:t>
            </w:r>
          </w:p>
          <w:p w14:paraId="30775FBD" w14:textId="77777777" w:rsidR="003F1D3E" w:rsidRPr="006C5F9F" w:rsidRDefault="006C5F9F" w:rsidP="006C5F9F">
            <w:pPr>
              <w:pStyle w:val="ListBullet"/>
            </w:pPr>
            <w:r w:rsidRPr="006C5F9F">
              <w:t>(212) 555-0155</w:t>
            </w:r>
          </w:p>
          <w:p w14:paraId="6EA0944C" w14:textId="77777777" w:rsidR="00CF2BE7" w:rsidRPr="006C5F9F" w:rsidRDefault="006C5F9F" w:rsidP="006C5F9F">
            <w:pPr>
              <w:pStyle w:val="ListBullet"/>
            </w:pPr>
            <w:r w:rsidRPr="006C5F9F">
              <w:t>New York City, NY</w:t>
            </w:r>
          </w:p>
          <w:p w14:paraId="2166221F" w14:textId="77777777" w:rsidR="00CF2BE7" w:rsidRDefault="00CF2BE7" w:rsidP="00356AB0"/>
          <w:p w14:paraId="6637B223" w14:textId="77777777" w:rsidR="00356AB0" w:rsidRDefault="00356AB0" w:rsidP="00356AB0"/>
          <w:p w14:paraId="01B9CF5F" w14:textId="77777777" w:rsidR="00356AB0" w:rsidRDefault="00356AB0" w:rsidP="00356AB0"/>
          <w:p w14:paraId="50551D24" w14:textId="77777777" w:rsidR="00CF2BE7" w:rsidRDefault="00CF2BE7" w:rsidP="00356AB0"/>
          <w:p w14:paraId="6C4BDFAB" w14:textId="77777777" w:rsidR="00CF2BE7" w:rsidRPr="00C822BF" w:rsidRDefault="006C5F9F" w:rsidP="006C5F9F">
            <w:pPr>
              <w:pStyle w:val="Heading1"/>
            </w:pPr>
            <w:r w:rsidRPr="006C5F9F">
              <w:t>Education</w:t>
            </w:r>
          </w:p>
          <w:p w14:paraId="35D0A20D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FE59B2D" w14:textId="77777777" w:rsidR="00CF2BE7" w:rsidRPr="00425627" w:rsidRDefault="006C5F9F" w:rsidP="00425627">
            <w:pPr>
              <w:pStyle w:val="Heading2"/>
              <w:rPr>
                <w:rStyle w:val="NotBold"/>
              </w:rPr>
            </w:pPr>
            <w:r w:rsidRPr="00425627">
              <w:rPr>
                <w:rStyle w:val="NotBold"/>
              </w:rPr>
              <w:t>School of Fine Art</w:t>
            </w:r>
          </w:p>
          <w:p w14:paraId="467EC7A4" w14:textId="77777777" w:rsidR="00CF2BE7" w:rsidRPr="00E06CE9" w:rsidRDefault="006C5F9F" w:rsidP="00E06CE9">
            <w:r w:rsidRPr="00E06CE9">
              <w:t>BFA, Graphic Design</w:t>
            </w:r>
          </w:p>
          <w:p w14:paraId="08BDC48F" w14:textId="77777777" w:rsidR="00CF2BE7" w:rsidRPr="00E06CE9" w:rsidRDefault="006C5F9F" w:rsidP="00E06CE9">
            <w:r w:rsidRPr="00E06CE9">
              <w:t>20XX</w:t>
            </w:r>
          </w:p>
          <w:p w14:paraId="732A5D97" w14:textId="77777777" w:rsidR="00CF2BE7" w:rsidRDefault="00CF2BE7" w:rsidP="00356AB0">
            <w:pPr>
              <w:rPr>
                <w:lang w:val="it-IT"/>
              </w:rPr>
            </w:pPr>
          </w:p>
          <w:p w14:paraId="3B555A2C" w14:textId="77777777" w:rsidR="00CF2BE7" w:rsidRDefault="00CF2BE7" w:rsidP="00356AB0">
            <w:pPr>
              <w:rPr>
                <w:lang w:val="it-IT"/>
              </w:rPr>
            </w:pPr>
          </w:p>
          <w:p w14:paraId="54712E9D" w14:textId="77777777" w:rsidR="00356AB0" w:rsidRDefault="00356AB0" w:rsidP="00356AB0">
            <w:pPr>
              <w:rPr>
                <w:lang w:val="it-IT"/>
              </w:rPr>
            </w:pPr>
          </w:p>
          <w:p w14:paraId="151614B4" w14:textId="77777777" w:rsidR="00CF2BE7" w:rsidRDefault="00CF2BE7" w:rsidP="00356AB0">
            <w:pPr>
              <w:rPr>
                <w:lang w:val="it-IT"/>
              </w:rPr>
            </w:pPr>
          </w:p>
          <w:p w14:paraId="0B2504CD" w14:textId="77777777" w:rsidR="00CF2BE7" w:rsidRPr="00C822BF" w:rsidRDefault="006C5F9F" w:rsidP="006C5F9F">
            <w:pPr>
              <w:pStyle w:val="Heading1"/>
            </w:pPr>
            <w:r w:rsidRPr="006C5F9F">
              <w:t>Skills</w:t>
            </w:r>
          </w:p>
          <w:p w14:paraId="2635E3EC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7C759817" w14:textId="77777777" w:rsidR="006C5F9F" w:rsidRPr="006C5F9F" w:rsidRDefault="006C5F9F" w:rsidP="006C5F9F">
            <w:pPr>
              <w:pStyle w:val="ListBullet"/>
            </w:pPr>
            <w:r w:rsidRPr="006C5F9F">
              <w:t>UI/UX design</w:t>
            </w:r>
          </w:p>
          <w:p w14:paraId="4658B5DF" w14:textId="77777777" w:rsidR="006C5F9F" w:rsidRPr="006C5F9F" w:rsidRDefault="006C5F9F" w:rsidP="006C5F9F">
            <w:pPr>
              <w:pStyle w:val="ListBullet"/>
            </w:pPr>
            <w:r w:rsidRPr="006C5F9F">
              <w:t>User research</w:t>
            </w:r>
          </w:p>
          <w:p w14:paraId="54460E3E" w14:textId="77777777" w:rsidR="006C5F9F" w:rsidRPr="006C5F9F" w:rsidRDefault="006C5F9F" w:rsidP="006C5F9F">
            <w:pPr>
              <w:pStyle w:val="ListBullet"/>
            </w:pPr>
            <w:r w:rsidRPr="006C5F9F">
              <w:t>Usability testing</w:t>
            </w:r>
          </w:p>
          <w:p w14:paraId="1E9D3F63" w14:textId="77777777" w:rsidR="00CF2BE7" w:rsidRPr="00CF2BE7" w:rsidRDefault="006C5F9F" w:rsidP="006C5F9F">
            <w:pPr>
              <w:pStyle w:val="ListBullet"/>
            </w:pPr>
            <w:r w:rsidRPr="006C5F9F">
              <w:t>Project management</w:t>
            </w:r>
          </w:p>
        </w:tc>
        <w:tc>
          <w:tcPr>
            <w:tcW w:w="737" w:type="dxa"/>
            <w:vMerge/>
          </w:tcPr>
          <w:p w14:paraId="11956AC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2C2EBF92" w14:textId="77777777" w:rsidR="00CF2BE7" w:rsidRPr="00CA07A7" w:rsidRDefault="00CF2BE7" w:rsidP="00F46F61"/>
        </w:tc>
      </w:tr>
      <w:tr w:rsidR="00CF2BE7" w:rsidRPr="00020BEB" w14:paraId="348A620D" w14:textId="77777777" w:rsidTr="00425627">
        <w:trPr>
          <w:trHeight w:val="3197"/>
        </w:trPr>
        <w:tc>
          <w:tcPr>
            <w:tcW w:w="3692" w:type="dxa"/>
            <w:vMerge/>
          </w:tcPr>
          <w:p w14:paraId="4F64BD58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6C0CBD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D5895AE" w14:textId="77777777" w:rsidR="00CF2BE7" w:rsidRPr="00020BEB" w:rsidRDefault="006C5F9F" w:rsidP="006C5F9F">
            <w:pPr>
              <w:pStyle w:val="Heading1"/>
            </w:pPr>
            <w:r w:rsidRPr="006C5F9F">
              <w:t>Experience</w:t>
            </w:r>
          </w:p>
          <w:p w14:paraId="1A72EBE3" w14:textId="77777777" w:rsidR="00CF2BE7" w:rsidRDefault="00CF2BE7" w:rsidP="00CF2BE7"/>
          <w:p w14:paraId="45D0155E" w14:textId="77777777" w:rsidR="006C5F9F" w:rsidRPr="006C5F9F" w:rsidRDefault="006C5F9F" w:rsidP="006C5F9F">
            <w:pPr>
              <w:pStyle w:val="Heading2"/>
            </w:pPr>
            <w:r w:rsidRPr="006C5F9F">
              <w:t xml:space="preserve">Senior UI/UX Designer </w:t>
            </w:r>
            <w:r w:rsidRPr="006C5F9F">
              <w:rPr>
                <w:rStyle w:val="NotBold"/>
              </w:rPr>
              <w:t>Proseware, Inc.</w:t>
            </w:r>
          </w:p>
          <w:p w14:paraId="5AD08FF0" w14:textId="77777777" w:rsidR="006C5F9F" w:rsidRPr="006C5F9F" w:rsidRDefault="006C5F9F" w:rsidP="006C5F9F">
            <w:pPr>
              <w:pStyle w:val="Heading3"/>
            </w:pPr>
            <w:r w:rsidRPr="006C5F9F">
              <w:t>Jan 20XX - Dec 20XX</w:t>
            </w:r>
          </w:p>
          <w:p w14:paraId="0E2ECD65" w14:textId="77777777" w:rsidR="00CF2BE7" w:rsidRPr="00CF2BE7" w:rsidRDefault="006C5F9F" w:rsidP="006C5F9F">
            <w:r w:rsidRPr="006C5F9F"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</w:p>
        </w:tc>
      </w:tr>
      <w:tr w:rsidR="00CF2BE7" w:rsidRPr="00020BEB" w14:paraId="126EB050" w14:textId="77777777" w:rsidTr="1461E2F6">
        <w:trPr>
          <w:trHeight w:val="180"/>
        </w:trPr>
        <w:tc>
          <w:tcPr>
            <w:tcW w:w="3692" w:type="dxa"/>
            <w:vMerge/>
          </w:tcPr>
          <w:p w14:paraId="3BE055B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844B11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E4A5289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44D3ECB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21BFA3D9" w14:textId="77777777" w:rsidTr="1461E2F6">
        <w:trPr>
          <w:trHeight w:val="512"/>
        </w:trPr>
        <w:tc>
          <w:tcPr>
            <w:tcW w:w="3692" w:type="dxa"/>
            <w:vMerge/>
          </w:tcPr>
          <w:p w14:paraId="3B6EBA3D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1EB9373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65845BB9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75619F1F" w14:textId="77777777" w:rsidTr="00425627">
        <w:trPr>
          <w:trHeight w:val="2189"/>
        </w:trPr>
        <w:tc>
          <w:tcPr>
            <w:tcW w:w="3692" w:type="dxa"/>
            <w:vMerge/>
          </w:tcPr>
          <w:p w14:paraId="4FFD74ED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97B91A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4904AB4" w14:textId="77777777" w:rsidR="006C5F9F" w:rsidRPr="00E06CE9" w:rsidRDefault="006C5F9F" w:rsidP="00E06CE9">
            <w:pPr>
              <w:pStyle w:val="Heading2"/>
            </w:pPr>
            <w:r w:rsidRPr="00E06CE9">
              <w:t xml:space="preserve">UI/UX Designer </w:t>
            </w:r>
            <w:r w:rsidR="00E06CE9" w:rsidRPr="00E06CE9">
              <w:rPr>
                <w:rStyle w:val="NotBold"/>
              </w:rPr>
              <w:t>Proseware</w:t>
            </w:r>
            <w:r w:rsidRPr="00E06CE9">
              <w:rPr>
                <w:rStyle w:val="NotBold"/>
              </w:rPr>
              <w:t xml:space="preserve">, </w:t>
            </w:r>
            <w:r w:rsidR="00E06CE9" w:rsidRPr="00E06CE9">
              <w:rPr>
                <w:rStyle w:val="NotBold"/>
              </w:rPr>
              <w:t>Inc.</w:t>
            </w:r>
          </w:p>
          <w:p w14:paraId="4E8E9F5A" w14:textId="77777777" w:rsidR="006C5F9F" w:rsidRPr="006C5F9F" w:rsidRDefault="006C5F9F" w:rsidP="006C5F9F">
            <w:pPr>
              <w:pStyle w:val="Heading3"/>
            </w:pPr>
            <w:r w:rsidRPr="006C5F9F">
              <w:t>Oct 20XX - Jul 20XX</w:t>
            </w:r>
          </w:p>
          <w:p w14:paraId="50840FDE" w14:textId="77777777" w:rsidR="00CF2BE7" w:rsidRPr="00CF2BE7" w:rsidRDefault="006C5F9F" w:rsidP="006C5F9F">
            <w:pPr>
              <w:rPr>
                <w:color w:val="auto"/>
                <w:szCs w:val="20"/>
              </w:rPr>
            </w:pPr>
            <w:r w:rsidRPr="006C5F9F">
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</w:r>
          </w:p>
        </w:tc>
      </w:tr>
      <w:tr w:rsidR="003F1D3E" w:rsidRPr="00020BEB" w14:paraId="4836C284" w14:textId="77777777" w:rsidTr="1461E2F6">
        <w:trPr>
          <w:trHeight w:val="153"/>
        </w:trPr>
        <w:tc>
          <w:tcPr>
            <w:tcW w:w="3692" w:type="dxa"/>
            <w:vMerge/>
          </w:tcPr>
          <w:p w14:paraId="3D22628C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B2B591E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906BFF1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12FE7E0F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35F7324A" w14:textId="77777777" w:rsidTr="1461E2F6">
        <w:trPr>
          <w:trHeight w:val="215"/>
        </w:trPr>
        <w:tc>
          <w:tcPr>
            <w:tcW w:w="3692" w:type="dxa"/>
            <w:vMerge/>
          </w:tcPr>
          <w:p w14:paraId="77D11D3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C5AA9F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D371A42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091248D5" w14:textId="77777777" w:rsidTr="1461E2F6">
        <w:trPr>
          <w:trHeight w:val="80"/>
        </w:trPr>
        <w:tc>
          <w:tcPr>
            <w:tcW w:w="3692" w:type="dxa"/>
            <w:vMerge/>
          </w:tcPr>
          <w:p w14:paraId="6751125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2C390B5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2375C960" w14:textId="77777777" w:rsidR="006C5F9F" w:rsidRPr="006C5F9F" w:rsidRDefault="006C5F9F" w:rsidP="006C5F9F">
            <w:pPr>
              <w:pStyle w:val="Heading2"/>
            </w:pPr>
            <w:r w:rsidRPr="006C5F9F">
              <w:t xml:space="preserve">UI/UX Designer </w:t>
            </w:r>
            <w:r w:rsidRPr="006C5F9F">
              <w:rPr>
                <w:rStyle w:val="NotBold"/>
              </w:rPr>
              <w:t>Relecloud</w:t>
            </w:r>
          </w:p>
          <w:p w14:paraId="78BB3280" w14:textId="77777777" w:rsidR="006C5F9F" w:rsidRPr="006C5F9F" w:rsidRDefault="006C5F9F" w:rsidP="006C5F9F">
            <w:pPr>
              <w:pStyle w:val="Heading3"/>
            </w:pPr>
            <w:r w:rsidRPr="006C5F9F">
              <w:t xml:space="preserve">Feb 20XX - Oct 20XX </w:t>
            </w:r>
          </w:p>
          <w:p w14:paraId="408D5568" w14:textId="77777777" w:rsidR="00CF2BE7" w:rsidRPr="00343C48" w:rsidRDefault="006C5F9F" w:rsidP="006C5F9F">
            <w:r w:rsidRPr="006C5F9F">
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efficiently.</w:t>
            </w:r>
          </w:p>
        </w:tc>
      </w:tr>
    </w:tbl>
    <w:p w14:paraId="1D80C2E3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425DE" w14:textId="77777777" w:rsidR="00214971" w:rsidRDefault="00214971" w:rsidP="00AA35A8">
      <w:pPr>
        <w:spacing w:line="240" w:lineRule="auto"/>
      </w:pPr>
      <w:r>
        <w:separator/>
      </w:r>
    </w:p>
  </w:endnote>
  <w:endnote w:type="continuationSeparator" w:id="0">
    <w:p w14:paraId="2C42C890" w14:textId="77777777" w:rsidR="00214971" w:rsidRDefault="00214971" w:rsidP="00AA35A8">
      <w:pPr>
        <w:spacing w:line="240" w:lineRule="auto"/>
      </w:pPr>
      <w:r>
        <w:continuationSeparator/>
      </w:r>
    </w:p>
  </w:endnote>
  <w:endnote w:type="continuationNotice" w:id="1">
    <w:p w14:paraId="56C68172" w14:textId="77777777" w:rsidR="00214971" w:rsidRDefault="002149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C01B7" w14:textId="77777777" w:rsidR="00214971" w:rsidRDefault="00214971" w:rsidP="00AA35A8">
      <w:pPr>
        <w:spacing w:line="240" w:lineRule="auto"/>
      </w:pPr>
      <w:r>
        <w:separator/>
      </w:r>
    </w:p>
  </w:footnote>
  <w:footnote w:type="continuationSeparator" w:id="0">
    <w:p w14:paraId="67EED50C" w14:textId="77777777" w:rsidR="00214971" w:rsidRDefault="00214971" w:rsidP="00AA35A8">
      <w:pPr>
        <w:spacing w:line="240" w:lineRule="auto"/>
      </w:pPr>
      <w:r>
        <w:continuationSeparator/>
      </w:r>
    </w:p>
  </w:footnote>
  <w:footnote w:type="continuationNotice" w:id="1">
    <w:p w14:paraId="759A3825" w14:textId="77777777" w:rsidR="00214971" w:rsidRDefault="0021497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37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1D2633"/>
    <w:rsid w:val="001E267E"/>
    <w:rsid w:val="00203213"/>
    <w:rsid w:val="00214971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55637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70A69"/>
  <w15:chartTrackingRefBased/>
  <w15:docId w15:val="{6F38B6FE-5A84-462F-9FDA-05037C6A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si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resume.dotx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Moss</dc:creator>
  <cp:keywords/>
  <dc:description/>
  <cp:lastModifiedBy>Stephen Moss</cp:lastModifiedBy>
  <cp:revision>1</cp:revision>
  <dcterms:created xsi:type="dcterms:W3CDTF">2025-08-11T16:31:00Z</dcterms:created>
  <dcterms:modified xsi:type="dcterms:W3CDTF">2025-08-11T16:31:00Z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